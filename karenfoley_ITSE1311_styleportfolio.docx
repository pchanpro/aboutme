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0722" w14:textId="16B386EF" w:rsidR="007D043D" w:rsidRDefault="006B2FA4">
      <w:pPr>
        <w:pStyle w:val="Title"/>
      </w:pPr>
      <w:r>
        <w:rPr>
          <w:rStyle w:val="BoldText"/>
        </w:rPr>
        <w:t xml:space="preserve">Module </w:t>
      </w:r>
      <w:r w:rsidR="00880F9A">
        <w:rPr>
          <w:rStyle w:val="BoldText"/>
        </w:rPr>
        <w:t>4</w:t>
      </w:r>
      <w:r>
        <w:rPr>
          <w:rStyle w:val="BoldText"/>
        </w:rPr>
        <w:t xml:space="preserve">: </w:t>
      </w:r>
      <w:r w:rsidR="00880F9A">
        <w:rPr>
          <w:rStyle w:val="BoldText"/>
        </w:rPr>
        <w:t>Styling Your Portfolio</w:t>
      </w:r>
    </w:p>
    <w:p w14:paraId="1409625F" w14:textId="77777777" w:rsidR="00E22FBC" w:rsidRDefault="00E22FBC" w:rsidP="00E22FBC"/>
    <w:p w14:paraId="470F80C5" w14:textId="77777777" w:rsidR="00E22FBC" w:rsidRPr="00E22FBC" w:rsidRDefault="00E22FBC" w:rsidP="00E22FBC"/>
    <w:p w14:paraId="38CBF07D" w14:textId="0EAB569A" w:rsidR="007D043D" w:rsidRDefault="00FC78ED">
      <w:pPr>
        <w:pStyle w:val="Title2"/>
      </w:pPr>
      <w:r>
        <w:t>Karen L. Foley</w:t>
      </w:r>
    </w:p>
    <w:p w14:paraId="02D5CCF9" w14:textId="1DACF248" w:rsidR="007D043D" w:rsidRDefault="00DD6075">
      <w:pPr>
        <w:pStyle w:val="Title2"/>
      </w:pPr>
      <w:r>
        <w:t xml:space="preserve">Lone Star </w:t>
      </w:r>
      <w:r w:rsidR="008A0080">
        <w:t>College-Kingwood</w:t>
      </w:r>
      <w:r w:rsidR="00FC78ED">
        <w:t xml:space="preserve"> Campus</w:t>
      </w:r>
    </w:p>
    <w:p w14:paraId="5F250C9A" w14:textId="29BFD863" w:rsidR="007D043D" w:rsidRDefault="00FC78ED" w:rsidP="00E22FBC">
      <w:pPr>
        <w:pStyle w:val="Title2"/>
      </w:pPr>
      <w:r>
        <w:t>ITSE-1311 2X03 8W2</w:t>
      </w:r>
    </w:p>
    <w:sdt>
      <w:sdtPr>
        <w:id w:val="-2122754916"/>
        <w:placeholder>
          <w:docPart w:val="8F1010E2F55048038B60A03EB004F4DA"/>
        </w:placeholder>
        <w15:appearance w15:val="hidden"/>
      </w:sdtPr>
      <w:sdtEndPr/>
      <w:sdtContent>
        <w:p w14:paraId="2B6146DE" w14:textId="5C83D583" w:rsidR="00E22FBC" w:rsidRDefault="00FC78ED" w:rsidP="00E22FBC">
          <w:pPr>
            <w:pStyle w:val="Title2"/>
          </w:pPr>
          <w:r>
            <w:t>Professor Jennifer Marquez</w:t>
          </w:r>
        </w:p>
      </w:sdtContent>
    </w:sdt>
    <w:sdt>
      <w:sdtPr>
        <w:id w:val="-390186906"/>
        <w:placeholder>
          <w:docPart w:val="7670F486BA4740238BC789D7A6D3443A"/>
        </w:placeholder>
        <w15:appearance w15:val="hidden"/>
        <w:date w:fullDate="2024-11-21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4DE871BD" w14:textId="084EED56" w:rsidR="00E22FBC" w:rsidRDefault="006B2FA4" w:rsidP="00E22FBC">
          <w:pPr>
            <w:pStyle w:val="Title2"/>
          </w:pPr>
          <w:r>
            <w:t xml:space="preserve">November </w:t>
          </w:r>
          <w:r w:rsidR="00027BF1">
            <w:t>2</w:t>
          </w:r>
          <w:r w:rsidR="00880F9A">
            <w:t>1</w:t>
          </w:r>
          <w:r w:rsidR="00027BF1">
            <w:t>, 2024</w:t>
          </w:r>
        </w:p>
      </w:sdtContent>
    </w:sdt>
    <w:p w14:paraId="69603740" w14:textId="31ADD77E" w:rsidR="007D043D" w:rsidRDefault="00FC78ED">
      <w:pPr>
        <w:pStyle w:val="SectionTitle"/>
      </w:pPr>
      <w:r>
        <w:rPr>
          <w:rStyle w:val="BoldText"/>
        </w:rPr>
        <w:lastRenderedPageBreak/>
        <w:t xml:space="preserve">Module </w:t>
      </w:r>
      <w:r w:rsidR="008D73B0">
        <w:rPr>
          <w:rStyle w:val="BoldText"/>
        </w:rPr>
        <w:t>4</w:t>
      </w:r>
      <w:r w:rsidR="006B2FA4">
        <w:rPr>
          <w:rStyle w:val="BoldText"/>
        </w:rPr>
        <w:t xml:space="preserve">: </w:t>
      </w:r>
      <w:r w:rsidR="008D73B0">
        <w:rPr>
          <w:rStyle w:val="BoldText"/>
        </w:rPr>
        <w:t>Styling Your Portfolio</w:t>
      </w:r>
    </w:p>
    <w:p w14:paraId="12D69FF5" w14:textId="075EA4F1" w:rsidR="006C07C2" w:rsidRDefault="00596C08" w:rsidP="008D73B0">
      <w:pPr>
        <w:ind w:firstLine="0"/>
      </w:pPr>
      <w:r>
        <w:tab/>
      </w:r>
      <w:r w:rsidR="00DF3C2F">
        <w:t>In my solution I created a Cascading Style Sheet (CSS) to render the styles that I would like to have on my page. I incorporated a color scheme as well as a navigation bar</w:t>
      </w:r>
      <w:r w:rsidR="00E84D2E">
        <w:t xml:space="preserve"> to the portfolio website. In addition, I also utilized some advanced CSS techniques </w:t>
      </w:r>
      <w:r w:rsidR="00BF3CE5">
        <w:t>to</w:t>
      </w:r>
      <w:r w:rsidR="00E84D2E">
        <w:t xml:space="preserve"> further enhance the website making it look more professional. </w:t>
      </w:r>
      <w:r w:rsidR="00E766FF">
        <w:t>The same stylesheet is utilized across all pages of the website.</w:t>
      </w:r>
    </w:p>
    <w:p w14:paraId="7024B61C" w14:textId="7FCCB133" w:rsidR="00E766FF" w:rsidRDefault="00E766FF" w:rsidP="008D73B0">
      <w:pPr>
        <w:ind w:firstLine="0"/>
      </w:pPr>
      <w:r>
        <w:tab/>
      </w:r>
      <w:r w:rsidR="00BF3CE5">
        <w:t>To</w:t>
      </w:r>
      <w:r w:rsidR="00F249D0">
        <w:t xml:space="preserve"> link the </w:t>
      </w:r>
      <w:r w:rsidR="00BF3CE5">
        <w:t>stylesheet,</w:t>
      </w:r>
      <w:r w:rsidR="00F249D0">
        <w:t xml:space="preserve"> I had to reference it in all pages of the website. &lt;link </w:t>
      </w:r>
      <w:proofErr w:type="spellStart"/>
      <w:r w:rsidR="00F249D0">
        <w:t>rel</w:t>
      </w:r>
      <w:proofErr w:type="spellEnd"/>
      <w:proofErr w:type="gramStart"/>
      <w:r w:rsidR="00F249D0">
        <w:t>=”stylesheet</w:t>
      </w:r>
      <w:proofErr w:type="gramEnd"/>
      <w:r w:rsidR="00F249D0">
        <w:t>” type=”text/</w:t>
      </w:r>
      <w:proofErr w:type="spellStart"/>
      <w:r w:rsidR="00F249D0">
        <w:t>css</w:t>
      </w:r>
      <w:proofErr w:type="spellEnd"/>
      <w:r w:rsidR="00F249D0">
        <w:t xml:space="preserve">” </w:t>
      </w:r>
      <w:proofErr w:type="spellStart"/>
      <w:r w:rsidR="00F249D0">
        <w:t>href</w:t>
      </w:r>
      <w:proofErr w:type="spellEnd"/>
      <w:r w:rsidR="00F249D0">
        <w:t xml:space="preserve">=”styles.css”&gt;. I ran into some issues with this because I had copied and pasted the code from a website as I didn’t want to go back and look at zyBooks for the </w:t>
      </w:r>
      <w:r w:rsidR="00E75203">
        <w:t>correct syntax and I couldn’t remember it off the top of my head.</w:t>
      </w:r>
      <w:r w:rsidR="00F249D0">
        <w:t xml:space="preserve"> Because of this, I learned a valuable lesson </w:t>
      </w:r>
      <w:r w:rsidR="00E75203">
        <w:t>with</w:t>
      </w:r>
      <w:r w:rsidR="00F249D0">
        <w:t xml:space="preserve"> copy</w:t>
      </w:r>
      <w:r w:rsidR="00E75203">
        <w:t>ing</w:t>
      </w:r>
      <w:r w:rsidR="00F249D0">
        <w:t xml:space="preserve"> and pas</w:t>
      </w:r>
      <w:r w:rsidR="00E75203">
        <w:t>ting</w:t>
      </w:r>
      <w:r w:rsidR="00F249D0">
        <w:t xml:space="preserve"> into the editor. The double quotes around a piece of the </w:t>
      </w:r>
      <w:r w:rsidR="00E75203">
        <w:t xml:space="preserve">code </w:t>
      </w:r>
      <w:r w:rsidR="00BF3CE5">
        <w:t>were</w:t>
      </w:r>
      <w:r w:rsidR="00E75203">
        <w:t xml:space="preserve"> of the wrong type and because of that the editor didn’t read the code properly. It also did not give off any </w:t>
      </w:r>
      <w:r w:rsidR="00EF0DFA">
        <w:t>errors. The only thing wrong was that the stylesheet was not working.</w:t>
      </w:r>
    </w:p>
    <w:p w14:paraId="6719EC04" w14:textId="4B125FD8" w:rsidR="00EF0DFA" w:rsidRDefault="00EF0DFA" w:rsidP="008D73B0">
      <w:pPr>
        <w:ind w:firstLine="0"/>
      </w:pPr>
      <w:r>
        <w:tab/>
        <w:t>Once I got the stylesheet working, the rest was straightforward. After a lot of deliberation, I ended up with a color pal</w:t>
      </w:r>
      <w:r w:rsidR="00F51A9D">
        <w:t xml:space="preserve">ate that suited my tastes while still being, I feel, visually appealing. I love purples and </w:t>
      </w:r>
      <w:r w:rsidR="00BF3CE5">
        <w:t>greens,</w:t>
      </w:r>
      <w:r w:rsidR="00F51A9D">
        <w:t xml:space="preserve"> so I went with that approach. I decided to make </w:t>
      </w:r>
      <w:proofErr w:type="gramStart"/>
      <w:r w:rsidR="00F51A9D">
        <w:t>all of</w:t>
      </w:r>
      <w:proofErr w:type="gramEnd"/>
      <w:r w:rsidR="00F51A9D">
        <w:t xml:space="preserve"> the heading tags the same color</w:t>
      </w:r>
      <w:r w:rsidR="003C37E7">
        <w:t xml:space="preserve"> but went with some different colors for the other tag types.</w:t>
      </w:r>
    </w:p>
    <w:p w14:paraId="724B03EC" w14:textId="5C9BE1BC" w:rsidR="003C37E7" w:rsidRDefault="003C37E7" w:rsidP="008D73B0">
      <w:pPr>
        <w:ind w:firstLine="0"/>
      </w:pPr>
      <w:r>
        <w:tab/>
        <w:t>I incorporated some advanced CSS techniques by changing the color of the links when hovering over them to a light shade of yellow.</w:t>
      </w:r>
      <w:r w:rsidR="00A97887">
        <w:t xml:space="preserve"> When they are not being hovered </w:t>
      </w:r>
      <w:r w:rsidR="00BF3CE5">
        <w:t>over,</w:t>
      </w:r>
      <w:r w:rsidR="00A97887">
        <w:t xml:space="preserve"> they stay the same color purple. </w:t>
      </w:r>
    </w:p>
    <w:p w14:paraId="146626DE" w14:textId="37A8AA34" w:rsidR="00A97887" w:rsidRDefault="00A97887" w:rsidP="008D73B0">
      <w:pPr>
        <w:ind w:firstLine="0"/>
      </w:pPr>
      <w:r>
        <w:tab/>
        <w:t>In addition to that, I also used a flex box to house the navigation bar. Because of this I was able to add padding around it to give it the feel of being centered</w:t>
      </w:r>
      <w:r w:rsidR="0088686A">
        <w:t xml:space="preserve"> instead of having the bar </w:t>
      </w:r>
      <w:r w:rsidR="0088686A">
        <w:lastRenderedPageBreak/>
        <w:t xml:space="preserve">go all the way across the page. I have always had an interest in flex box techniques but never </w:t>
      </w:r>
      <w:r w:rsidR="00B355DD">
        <w:t>understood</w:t>
      </w:r>
      <w:r w:rsidR="0088686A">
        <w:t xml:space="preserve"> how to use them exactly. After some research </w:t>
      </w:r>
      <w:r w:rsidR="00B355DD">
        <w:t xml:space="preserve">and today’s lecture, </w:t>
      </w:r>
      <w:r w:rsidR="0088686A">
        <w:t>it is a straightforward concept. I intend to use this technique in my personal webpage which is referenced in the portfolio.</w:t>
      </w:r>
    </w:p>
    <w:p w14:paraId="6FB4E8E7" w14:textId="23700785" w:rsidR="00B355DD" w:rsidRPr="00F526A3" w:rsidRDefault="00B355DD" w:rsidP="008D73B0">
      <w:pPr>
        <w:ind w:firstLine="0"/>
      </w:pPr>
      <w:r>
        <w:tab/>
        <w:t>In conclusion, I learned a lot about CSS including basic and advanced techniques. I look forward to learning more as the course progresses.</w:t>
      </w:r>
    </w:p>
    <w:p w14:paraId="79D1D650" w14:textId="2F0B6E80" w:rsidR="00D50343" w:rsidRPr="00F526A3" w:rsidRDefault="00D50343" w:rsidP="00DD6075">
      <w:pPr>
        <w:ind w:firstLine="0"/>
      </w:pPr>
    </w:p>
    <w:sectPr w:rsidR="00D50343" w:rsidRPr="00F526A3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AFE49" w14:textId="77777777" w:rsidR="005263EA" w:rsidRDefault="005263EA">
      <w:pPr>
        <w:spacing w:line="240" w:lineRule="auto"/>
      </w:pPr>
      <w:r>
        <w:separator/>
      </w:r>
    </w:p>
  </w:endnote>
  <w:endnote w:type="continuationSeparator" w:id="0">
    <w:p w14:paraId="1BFFDC18" w14:textId="77777777" w:rsidR="005263EA" w:rsidRDefault="00526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084F1" w14:textId="77777777" w:rsidR="005263EA" w:rsidRDefault="005263EA">
      <w:pPr>
        <w:spacing w:line="240" w:lineRule="auto"/>
      </w:pPr>
      <w:r>
        <w:separator/>
      </w:r>
    </w:p>
  </w:footnote>
  <w:footnote w:type="continuationSeparator" w:id="0">
    <w:p w14:paraId="582526CB" w14:textId="77777777" w:rsidR="005263EA" w:rsidRDefault="00526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4B991" w14:textId="77777777" w:rsidR="007D043D" w:rsidRDefault="002954FA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26F83">
      <w:rPr>
        <w:rStyle w:val="Strong"/>
        <w:noProof/>
      </w:rPr>
      <w:t>4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552FD" w14:textId="77777777" w:rsidR="007D043D" w:rsidRDefault="002954FA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26F8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2086297775">
    <w:abstractNumId w:val="9"/>
  </w:num>
  <w:num w:numId="2" w16cid:durableId="804084906">
    <w:abstractNumId w:val="7"/>
  </w:num>
  <w:num w:numId="3" w16cid:durableId="1106995777">
    <w:abstractNumId w:val="6"/>
  </w:num>
  <w:num w:numId="4" w16cid:durableId="920941814">
    <w:abstractNumId w:val="5"/>
  </w:num>
  <w:num w:numId="5" w16cid:durableId="1206913838">
    <w:abstractNumId w:val="4"/>
  </w:num>
  <w:num w:numId="6" w16cid:durableId="274482432">
    <w:abstractNumId w:val="8"/>
  </w:num>
  <w:num w:numId="7" w16cid:durableId="2001276799">
    <w:abstractNumId w:val="3"/>
  </w:num>
  <w:num w:numId="8" w16cid:durableId="602608737">
    <w:abstractNumId w:val="2"/>
  </w:num>
  <w:num w:numId="9" w16cid:durableId="613707677">
    <w:abstractNumId w:val="1"/>
  </w:num>
  <w:num w:numId="10" w16cid:durableId="1585871383">
    <w:abstractNumId w:val="0"/>
  </w:num>
  <w:num w:numId="11" w16cid:durableId="99067480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zsDS1NDI1MDO2MDRQ0lEKTi0uzszPAykwrAUAfRzoqiwAAAA="/>
  </w:docVars>
  <w:rsids>
    <w:rsidRoot w:val="002954FA"/>
    <w:rsid w:val="00027BF1"/>
    <w:rsid w:val="00112BF9"/>
    <w:rsid w:val="0018504F"/>
    <w:rsid w:val="001D00F4"/>
    <w:rsid w:val="00244253"/>
    <w:rsid w:val="002954FA"/>
    <w:rsid w:val="003A7DA7"/>
    <w:rsid w:val="003C37E7"/>
    <w:rsid w:val="00414DE0"/>
    <w:rsid w:val="004940CF"/>
    <w:rsid w:val="004F1F7E"/>
    <w:rsid w:val="00522D97"/>
    <w:rsid w:val="005263EA"/>
    <w:rsid w:val="00592C7B"/>
    <w:rsid w:val="00596C08"/>
    <w:rsid w:val="005A7B1D"/>
    <w:rsid w:val="006B2FA4"/>
    <w:rsid w:val="006C07C2"/>
    <w:rsid w:val="006E461F"/>
    <w:rsid w:val="00726F83"/>
    <w:rsid w:val="00785B82"/>
    <w:rsid w:val="007D043D"/>
    <w:rsid w:val="007F391B"/>
    <w:rsid w:val="00820A9C"/>
    <w:rsid w:val="00880F9A"/>
    <w:rsid w:val="0088686A"/>
    <w:rsid w:val="008A0080"/>
    <w:rsid w:val="008C389E"/>
    <w:rsid w:val="008D433F"/>
    <w:rsid w:val="008D73B0"/>
    <w:rsid w:val="009933DB"/>
    <w:rsid w:val="00A37374"/>
    <w:rsid w:val="00A54EB3"/>
    <w:rsid w:val="00A97887"/>
    <w:rsid w:val="00B355DD"/>
    <w:rsid w:val="00BF3CE5"/>
    <w:rsid w:val="00CB5DAF"/>
    <w:rsid w:val="00D30A8B"/>
    <w:rsid w:val="00D50343"/>
    <w:rsid w:val="00D71DDB"/>
    <w:rsid w:val="00DB6F2D"/>
    <w:rsid w:val="00DD6075"/>
    <w:rsid w:val="00DF3C2F"/>
    <w:rsid w:val="00E22FBC"/>
    <w:rsid w:val="00E75203"/>
    <w:rsid w:val="00E766FF"/>
    <w:rsid w:val="00E84D2E"/>
    <w:rsid w:val="00EF0DFA"/>
    <w:rsid w:val="00F249D0"/>
    <w:rsid w:val="00F51A9D"/>
    <w:rsid w:val="00F526A3"/>
    <w:rsid w:val="00F52B21"/>
    <w:rsid w:val="00F75CC8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557D2"/>
  <w15:chartTrackingRefBased/>
  <w15:docId w15:val="{36AA0B8B-C3EB-4931-A6F2-055F73B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character" w:styleId="Hyperlink">
    <w:name w:val="Hyperlink"/>
    <w:basedOn w:val="DefaultParagraphFont"/>
    <w:uiPriority w:val="99"/>
    <w:unhideWhenUsed/>
    <w:rsid w:val="002954FA"/>
    <w:rPr>
      <w:color w:val="5F5F5F" w:themeColor="hyperlink"/>
      <w:u w:val="single"/>
    </w:rPr>
  </w:style>
  <w:style w:type="character" w:customStyle="1" w:styleId="BoldText">
    <w:name w:val="Bold Text"/>
    <w:basedOn w:val="DefaultParagraphFont"/>
    <w:uiPriority w:val="1"/>
    <w:rsid w:val="00E22FB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PATT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1010E2F55048038B60A03EB004F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7C0B4-CA5D-4AB5-9B54-EC4D23C3BB5D}"/>
      </w:docPartPr>
      <w:docPartBody>
        <w:p w:rsidR="002831AF" w:rsidRDefault="00085FCC">
          <w:r>
            <w:t>[Prof. Name Name]</w:t>
          </w:r>
        </w:p>
      </w:docPartBody>
    </w:docPart>
    <w:docPart>
      <w:docPartPr>
        <w:name w:val="7670F486BA4740238BC789D7A6D34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50947-4B30-4DD8-A17F-85A75A6DC0A5}"/>
      </w:docPartPr>
      <w:docPartBody>
        <w:p w:rsidR="002831AF" w:rsidRDefault="00085FCC">
          <w:r>
            <w:t>[Due Date Month DD, YYYY]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3E"/>
    <w:rsid w:val="00085FCC"/>
    <w:rsid w:val="00112BF9"/>
    <w:rsid w:val="002831AF"/>
    <w:rsid w:val="00820A9C"/>
    <w:rsid w:val="008C389E"/>
    <w:rsid w:val="00A45FDE"/>
    <w:rsid w:val="00D71DDB"/>
    <w:rsid w:val="00F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sid w:val="00085FC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5F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BDE75-F4A0-45D8-BC8C-AA73E930BD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C:\Users\ELAPATTON\AppData\Roaming\Microsoft\Templates\APA style report (6th edition).dotx</Template>
  <TotalTime>30</TotalTime>
  <Pages>3</Pages>
  <Words>433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Descriptive Title of Your Paper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Title of Your Paper</dc:title>
  <dc:subject/>
  <dc:creator>Patton, Elaine M</dc:creator>
  <cp:keywords/>
  <dc:description/>
  <cp:lastModifiedBy>Karen Foley</cp:lastModifiedBy>
  <cp:revision>37</cp:revision>
  <cp:lastPrinted>2018-08-24T18:40:00Z</cp:lastPrinted>
  <dcterms:created xsi:type="dcterms:W3CDTF">2024-11-21T01:54:00Z</dcterms:created>
  <dcterms:modified xsi:type="dcterms:W3CDTF">2024-11-22T00:50:00Z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2f4076d20b6fb10f180ed9c2879a02afee219613a313b3674d7a59026de48401</vt:lpwstr>
  </property>
</Properties>
</file>